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4A" w:rsidRDefault="00D51D00">
      <w:pPr>
        <w:pStyle w:val="Standard"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hint="eastAsia"/>
        </w:rPr>
      </w:pPr>
      <w:r>
        <w:rPr>
          <w:rFonts w:ascii="Calibri" w:eastAsia="Arial Unicode MS" w:hAnsi="Calibri" w:cs="Arial Unicode MS"/>
          <w:b/>
          <w:bCs/>
          <w:caps/>
          <w:shd w:val="clear" w:color="auto" w:fill="FFD700"/>
        </w:rPr>
        <w:t>[5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1: MODELADO LÓGICO RELACIONAL</w:t>
      </w:r>
    </w:p>
    <w:p w:rsidR="00BA784A" w:rsidRDefault="00D51D00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Realiza el paso a tablas en tercera forma normal (3FN).</w:t>
      </w:r>
    </w:p>
    <w:p w:rsidR="00BA784A" w:rsidRDefault="00D51D00">
      <w:pPr>
        <w:pStyle w:val="Standard"/>
        <w:jc w:val="both"/>
        <w:rPr>
          <w:rFonts w:hint="eastAsia"/>
        </w:rPr>
      </w:pPr>
      <w:r>
        <w:rPr>
          <w:rFonts w:ascii="Calibri" w:hAnsi="Calibri"/>
          <w:i/>
          <w:iCs/>
          <w:color w:val="800000"/>
          <w:sz w:val="20"/>
          <w:szCs w:val="20"/>
        </w:rPr>
        <w:t>Te mostramos un ejemplo de notación de modelado lógico que deberás cambiar por la de tu diagrama E-R: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  <w:shd w:val="clear" w:color="auto" w:fill="00FFFF"/>
        </w:rPr>
        <w:t>*Las tablas en 3FN están encuadradas.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</w:t>
      </w:r>
      <w:r>
        <w:rPr>
          <w:rFonts w:ascii="Calibri" w:hAnsi="Calibri"/>
          <w:color w:val="000000"/>
          <w:sz w:val="20"/>
          <w:szCs w:val="20"/>
        </w:rPr>
        <w:t>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t>// Relación Entidad ACADEMIA + Entidad CURSO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Cardinalidad N:M entre ACADEMIA y CURSO</w:t>
      </w:r>
    </w:p>
    <w:p w:rsidR="00BA784A" w:rsidRDefault="00D51D00">
      <w:pPr>
        <w:pStyle w:val="Standard"/>
        <w:rPr>
          <w:rFonts w:ascii="Calibri" w:hAnsi="Calibri"/>
          <w:color w:val="C9211E"/>
          <w:sz w:val="20"/>
          <w:szCs w:val="20"/>
        </w:rPr>
      </w:pPr>
      <w:r>
        <w:rPr>
          <w:rFonts w:ascii="Calibri" w:hAnsi="Calibri"/>
          <w:color w:val="C9211E"/>
          <w:sz w:val="20"/>
          <w:szCs w:val="20"/>
        </w:rPr>
        <w:t>// Atención: Restricción de identidad de CURSO con respecto a ACADEMIA</w:t>
      </w: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, nombre, fecha_ini, fecha_fin)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, nombre, descripcion, asistentes)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</w:t>
      </w:r>
      <w:r>
        <w:rPr>
          <w:rFonts w:ascii="Calibri" w:hAnsi="Calibri"/>
          <w:color w:val="000000"/>
          <w:sz w:val="20"/>
          <w:szCs w:val="20"/>
          <w:u w:val="single"/>
        </w:rPr>
        <w:t xml:space="preserve"> cod_acad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 w:rsidRPr="005D1BAD">
        <w:rPr>
          <w:rFonts w:ascii="Calibri" w:hAnsi="Calibri"/>
          <w:color w:val="000000"/>
          <w:sz w:val="20"/>
          <w:szCs w:val="20"/>
          <w:u w:color="000000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 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OFERTA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fecha_ini, fecha_fin)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>
        <w:rPr>
          <w:rFonts w:ascii="Calibri" w:hAnsi="Calibri"/>
          <w:color w:val="000000"/>
          <w:sz w:val="20"/>
          <w:szCs w:val="20"/>
          <w:u w:val="dashLong" w:color="000000"/>
        </w:rPr>
        <w:t xml:space="preserve">cod_acad </w:t>
      </w:r>
      <w:r>
        <w:rPr>
          <w:rFonts w:ascii="Calibri" w:hAnsi="Calibri"/>
          <w:color w:val="000000"/>
          <w:sz w:val="20"/>
          <w:szCs w:val="20"/>
        </w:rPr>
        <w:t xml:space="preserve">→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 w:rsidRPr="005D1BAD">
        <w:rPr>
          <w:rFonts w:ascii="Calibri" w:hAnsi="Calibri"/>
          <w:color w:val="000000"/>
          <w:sz w:val="20"/>
          <w:szCs w:val="20"/>
          <w:u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 →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Asistentes derivado → Se calcula por el número de alumnos que asisten a un curso impartido por un profesor. Dado que cada curso tiene uno y </w:t>
      </w:r>
      <w:r>
        <w:rPr>
          <w:rFonts w:ascii="Calibri" w:hAnsi="Calibri"/>
          <w:color w:val="000000"/>
          <w:sz w:val="20"/>
          <w:szCs w:val="20"/>
        </w:rPr>
        <w:t>solo</w:t>
      </w:r>
      <w:r>
        <w:rPr>
          <w:rFonts w:ascii="Calibri" w:hAnsi="Calibri"/>
          <w:color w:val="000000"/>
          <w:sz w:val="20"/>
          <w:szCs w:val="20"/>
        </w:rPr>
        <w:t xml:space="preserve"> un profesor, se podría calcular por la cantidad de veces que aparece un mi</w:t>
      </w:r>
      <w:r>
        <w:rPr>
          <w:rFonts w:ascii="Calibri" w:hAnsi="Calibri"/>
          <w:color w:val="000000"/>
          <w:sz w:val="20"/>
          <w:szCs w:val="20"/>
        </w:rPr>
        <w:t>smo cod_curso en la tabla alumno.</w:t>
      </w:r>
    </w:p>
    <w:p w:rsidR="00BA784A" w:rsidRDefault="00D51D00"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Pérdida semántica → Todo curso debe tener una academia como mínimo y viceversa.</w:t>
      </w:r>
    </w:p>
    <w:p w:rsidR="00BA784A" w:rsidRDefault="00D51D00">
      <w:pPr>
        <w:pStyle w:val="Standard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Pérdida semántica → Todo coste debe tener, al menos, una</w:t>
      </w:r>
      <w:r>
        <w:rPr>
          <w:rFonts w:ascii="Calibri" w:hAnsi="Calibri"/>
          <w:color w:val="000000"/>
          <w:sz w:val="20"/>
          <w:szCs w:val="20"/>
        </w:rPr>
        <w:t xml:space="preserve"> línea</w:t>
      </w:r>
      <w:r>
        <w:rPr>
          <w:rFonts w:ascii="Calibri" w:hAnsi="Calibri"/>
          <w:color w:val="000000"/>
          <w:sz w:val="20"/>
          <w:szCs w:val="20"/>
        </w:rPr>
        <w:t xml:space="preserve"> de coste.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, nombre, fecha_ini, fecha_fin)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</w:t>
      </w:r>
      <w:r>
        <w:rPr>
          <w:rFonts w:ascii="Calibri" w:hAnsi="Calibri"/>
          <w:color w:val="000000"/>
          <w:sz w:val="20"/>
          <w:szCs w:val="20"/>
        </w:rPr>
        <w:t xml:space="preserve"> {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>: No hay atributos derivados, ni multivaluados, ni compuestos. La tabla ya está en 1FN.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La clave primaria es simple, con lo que no puede haber dependencias parciales. La tabla ya está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>: No hay dependencias transitivas. La ta</w:t>
      </w:r>
      <w:r>
        <w:rPr>
          <w:rFonts w:ascii="Calibri" w:hAnsi="Calibri"/>
          <w:color w:val="000000"/>
          <w:sz w:val="20"/>
          <w:szCs w:val="20"/>
        </w:rPr>
        <w:t>bla ya está en 3FN.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OFERTA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fecha_ini, fecha_fin)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,</w:t>
      </w:r>
      <w:r>
        <w:rPr>
          <w:rFonts w:ascii="Calibri" w:hAnsi="Calibri"/>
          <w:color w:val="000000"/>
          <w:sz w:val="20"/>
          <w:szCs w:val="20"/>
          <w:u w:val="single"/>
        </w:rPr>
        <w:t xml:space="preserve"> cod_curso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 w:rsidRPr="005D1BAD">
        <w:rPr>
          <w:rFonts w:ascii="Calibri" w:hAnsi="Calibri"/>
          <w:color w:val="000000"/>
          <w:sz w:val="20"/>
          <w:szCs w:val="20"/>
          <w:u w:color="000000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 →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 w:rsidRPr="005D1BAD">
        <w:rPr>
          <w:rFonts w:ascii="Calibri" w:hAnsi="Calibri"/>
          <w:color w:val="000000"/>
          <w:sz w:val="20"/>
          <w:szCs w:val="20"/>
          <w:u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 →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>: No hay atributos derivados, ni multivaluados, ni compuestos. La tabla ya está en 1FN.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No hay dependencias parciales. La tabla ya está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 xml:space="preserve">: No hay dependencias transitivas. La </w:t>
      </w:r>
      <w:r>
        <w:rPr>
          <w:rFonts w:ascii="Calibri" w:hAnsi="Calibri"/>
          <w:color w:val="000000"/>
          <w:sz w:val="20"/>
          <w:szCs w:val="20"/>
        </w:rPr>
        <w:t>tabla ya está en 3FN.</w:t>
      </w:r>
    </w:p>
    <w:p w:rsidR="00BA784A" w:rsidRDefault="00BA784A">
      <w:pPr>
        <w:pStyle w:val="Standard"/>
        <w:rPr>
          <w:rFonts w:ascii="Calibri" w:hAnsi="Calibri"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t>// Relación Entidad CURSO + Entidad MAESTRO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Cardinalidad N:1 entre CURSO y MAESTRO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C9211E"/>
          <w:sz w:val="20"/>
          <w:szCs w:val="20"/>
        </w:rPr>
        <w:t>// Atención: Se añade el camp</w:t>
      </w:r>
      <w:r>
        <w:rPr>
          <w:rFonts w:ascii="Calibri" w:hAnsi="Calibri"/>
          <w:color w:val="C9211E"/>
          <w:sz w:val="20"/>
          <w:szCs w:val="20"/>
        </w:rPr>
        <w:t xml:space="preserve">o id_maestro a la tabla </w:t>
      </w:r>
      <w:r>
        <w:rPr>
          <w:rFonts w:ascii="Calibri" w:hAnsi="Calibri"/>
          <w:b/>
          <w:color w:val="C9211E"/>
          <w:sz w:val="20"/>
          <w:szCs w:val="20"/>
        </w:rPr>
        <w:t>CURSO</w:t>
      </w:r>
      <w:r>
        <w:rPr>
          <w:rFonts w:ascii="Calibri" w:hAnsi="Calibri"/>
          <w:color w:val="C9211E"/>
          <w:sz w:val="20"/>
          <w:szCs w:val="20"/>
        </w:rPr>
        <w:t>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C9211E"/>
          <w:sz w:val="20"/>
          <w:szCs w:val="20"/>
        </w:rPr>
        <w:t xml:space="preserve">//Atención: Participación (1, 1) de </w:t>
      </w:r>
      <w:r>
        <w:rPr>
          <w:rFonts w:ascii="Calibri" w:hAnsi="Calibri"/>
          <w:b/>
          <w:color w:val="C9211E"/>
          <w:sz w:val="20"/>
          <w:szCs w:val="20"/>
        </w:rPr>
        <w:t>MAESTRO</w:t>
      </w:r>
      <w:r>
        <w:rPr>
          <w:rFonts w:ascii="Calibri" w:hAnsi="Calibri"/>
          <w:color w:val="C9211E"/>
          <w:sz w:val="20"/>
          <w:szCs w:val="20"/>
        </w:rPr>
        <w:t xml:space="preserve"> en </w:t>
      </w:r>
      <w:r>
        <w:rPr>
          <w:rFonts w:ascii="Calibri" w:hAnsi="Calibri"/>
          <w:b/>
          <w:color w:val="C9211E"/>
          <w:sz w:val="20"/>
          <w:szCs w:val="20"/>
        </w:rPr>
        <w:t>CURSO</w:t>
      </w:r>
      <w:r>
        <w:rPr>
          <w:rFonts w:ascii="Calibri" w:hAnsi="Calibri"/>
          <w:color w:val="C9211E"/>
          <w:sz w:val="20"/>
          <w:szCs w:val="20"/>
        </w:rPr>
        <w:t xml:space="preserve">, por ello el VNN de id_maestro en </w:t>
      </w:r>
      <w:r>
        <w:rPr>
          <w:rFonts w:ascii="Calibri" w:hAnsi="Calibri"/>
          <w:b/>
          <w:color w:val="C9211E"/>
          <w:sz w:val="20"/>
          <w:szCs w:val="20"/>
        </w:rPr>
        <w:t>CURSO</w:t>
      </w:r>
      <w:r>
        <w:rPr>
          <w:rFonts w:ascii="Calibri" w:hAnsi="Calibri"/>
          <w:color w:val="C9211E"/>
          <w:sz w:val="20"/>
          <w:szCs w:val="20"/>
        </w:rPr>
        <w:t>.</w:t>
      </w: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lastRenderedPageBreak/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nombre, descripcion, asistentes,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id_maestro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</w:rPr>
        <w:t>cod_curso, cod_acad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>
        <w:rPr>
          <w:rFonts w:ascii="Calibri" w:hAnsi="Calibri"/>
          <w:color w:val="000000"/>
          <w:sz w:val="20"/>
          <w:szCs w:val="20"/>
        </w:rPr>
        <w:t xml:space="preserve">cod_acad </w:t>
      </w:r>
      <w:r>
        <w:rPr>
          <w:rFonts w:ascii="Calibri" w:hAnsi="Calibri"/>
          <w:color w:val="000000"/>
          <w:sz w:val="20"/>
          <w:szCs w:val="20"/>
        </w:rPr>
        <w:t xml:space="preserve">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 {</w:t>
      </w:r>
      <w:r>
        <w:rPr>
          <w:rFonts w:ascii="Calibri" w:hAnsi="Calibri"/>
          <w:color w:val="000000"/>
          <w:sz w:val="20"/>
          <w:szCs w:val="20"/>
        </w:rPr>
        <w:t>id_maestro</w:t>
      </w:r>
      <w:r>
        <w:rPr>
          <w:rFonts w:ascii="Calibri" w:hAnsi="Calibri"/>
          <w:color w:val="000000"/>
          <w:sz w:val="20"/>
          <w:szCs w:val="20"/>
        </w:rPr>
        <w:t xml:space="preserve"> → </w:t>
      </w: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{id_maestro}</w:t>
      </w: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fecha_grado, nom_completo.nombre, nom_completo.apellidos)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nombre, descripcion,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id_maestro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{cod_curso, cod_acad}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</w:t>
      </w:r>
      <w:r>
        <w:rPr>
          <w:rFonts w:ascii="Calibri" w:hAnsi="Calibri"/>
          <w:color w:val="000000"/>
          <w:sz w:val="20"/>
          <w:szCs w:val="20"/>
        </w:rPr>
        <w:t xml:space="preserve">{cod_acad 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{id_maestro → </w:t>
      </w: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{id_maestro}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>: El atributo asistentes en un atributo derivado, con lo que lo quitamos de la tabla y especificamos el modo de calcularlo en el apartado de restricciones.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No hay d</w:t>
      </w:r>
      <w:r>
        <w:rPr>
          <w:rFonts w:ascii="Calibri" w:hAnsi="Calibri"/>
          <w:color w:val="000000"/>
          <w:sz w:val="20"/>
          <w:szCs w:val="20"/>
        </w:rPr>
        <w:t>ependencias parciales. La tabla ya está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>: No hay dependencias transitivas. La tabla ya está en 3FN.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nombre, apellidos, fecha_grado)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 xml:space="preserve">: Tenemos el atributo nom_completo como atributo compuesto. Quitamos la referencia al </w:t>
      </w:r>
      <w:r>
        <w:rPr>
          <w:rFonts w:ascii="Calibri" w:hAnsi="Calibri"/>
          <w:color w:val="000000"/>
          <w:sz w:val="20"/>
          <w:szCs w:val="20"/>
        </w:rPr>
        <w:t>atributo compuesto y lo dejamos como atributos simples.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La clave primaria es simple, con lo que no puede haber dependencias parciales. La tabla ya esta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>: No hay dependencias transitivas. La tabla ya está en 3FN.</w:t>
      </w:r>
    </w:p>
    <w:p w:rsidR="00BA784A" w:rsidRDefault="00BA784A">
      <w:pPr>
        <w:pStyle w:val="Standard"/>
        <w:rPr>
          <w:rFonts w:ascii="Calibri" w:hAnsi="Calibri"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**************************</w:t>
      </w:r>
      <w:r>
        <w:rPr>
          <w:rFonts w:ascii="Calibri" w:hAnsi="Calibri"/>
          <w:color w:val="000000"/>
          <w:sz w:val="20"/>
          <w:szCs w:val="20"/>
        </w:rPr>
        <w:t>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t>// Relación Entidad CURSO + Entidad COSTE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// Cardinalidad N:1 </w:t>
      </w:r>
      <w:r>
        <w:rPr>
          <w:rFonts w:ascii="Calibri" w:hAnsi="Calibri"/>
          <w:color w:val="000000"/>
          <w:sz w:val="20"/>
          <w:szCs w:val="20"/>
        </w:rPr>
        <w:t>entre CURSO y COSTE</w:t>
      </w:r>
    </w:p>
    <w:p w:rsidR="00BA784A" w:rsidRDefault="00D51D00">
      <w:pPr>
        <w:pStyle w:val="Standard"/>
        <w:rPr>
          <w:rFonts w:ascii="Calibri" w:hAnsi="Calibri"/>
          <w:color w:val="C9211E"/>
          <w:sz w:val="20"/>
          <w:szCs w:val="20"/>
        </w:rPr>
      </w:pPr>
      <w:r>
        <w:rPr>
          <w:rFonts w:ascii="Calibri" w:hAnsi="Calibri"/>
          <w:color w:val="C9211E"/>
          <w:sz w:val="20"/>
          <w:szCs w:val="20"/>
        </w:rPr>
        <w:t>// Atención: Restricción de Identidad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nombre, </w:t>
      </w:r>
      <w:r>
        <w:rPr>
          <w:rFonts w:ascii="Calibri" w:hAnsi="Calibri"/>
          <w:color w:val="000000"/>
          <w:sz w:val="20"/>
          <w:szCs w:val="20"/>
        </w:rPr>
        <w:t xml:space="preserve">descripcion,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id_maestro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</w:t>
      </w:r>
      <w:r>
        <w:rPr>
          <w:rFonts w:ascii="Calibri" w:hAnsi="Calibri"/>
          <w:color w:val="000000"/>
          <w:sz w:val="20"/>
          <w:szCs w:val="20"/>
        </w:rPr>
        <w:t>cod_curso, cod_acad</w:t>
      </w:r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{cod_acad 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{id_maestro → </w:t>
      </w: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{id_maestro}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COSTE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linea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concepto, importe)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{linea, cod_curso}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numPr>
          <w:ilvl w:val="0"/>
          <w:numId w:val="2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 Pérdida semántica → Todo curso debe tener, al menos, una línea de coste.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COSTE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linea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concepto, importe)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{linea, cod_curso}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 xml:space="preserve">: No hay atributos derivados, ni </w:t>
      </w:r>
      <w:r>
        <w:rPr>
          <w:rFonts w:ascii="Calibri" w:hAnsi="Calibri"/>
          <w:color w:val="000000"/>
          <w:sz w:val="20"/>
          <w:szCs w:val="20"/>
        </w:rPr>
        <w:t>multivaluados, ni compuestos. La tabla ya está en 1FN.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No hay dependencias parciales. La tabla ya está en 2FN.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3FN:</w:t>
      </w:r>
      <w:r>
        <w:rPr>
          <w:rFonts w:ascii="Calibri" w:hAnsi="Calibri"/>
          <w:color w:val="000000"/>
          <w:sz w:val="20"/>
          <w:szCs w:val="20"/>
        </w:rPr>
        <w:t xml:space="preserve"> No hay dependencias transitivas. La tabla ya está en 3FN.</w:t>
      </w:r>
    </w:p>
    <w:p w:rsidR="00BA784A" w:rsidRDefault="00BA784A">
      <w:pPr>
        <w:pStyle w:val="Standard"/>
        <w:rPr>
          <w:rFonts w:ascii="Calibri" w:hAnsi="Calibri"/>
          <w:color w:val="00A933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>********************************************************</w:t>
      </w:r>
      <w:r>
        <w:rPr>
          <w:rFonts w:ascii="Calibri" w:hAnsi="Calibri"/>
          <w:b/>
          <w:bCs/>
          <w:color w:val="000000"/>
          <w:sz w:val="20"/>
          <w:szCs w:val="20"/>
        </w:rPr>
        <w:t>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</w:t>
      </w:r>
      <w:r>
        <w:rPr>
          <w:rFonts w:ascii="Calibri" w:hAnsi="Calibri"/>
          <w:color w:val="000000"/>
          <w:sz w:val="20"/>
          <w:szCs w:val="20"/>
        </w:rPr>
        <w:t>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t>// Relación Entidad CURSO + Entidad ALUMNO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Cardinalidad N:1 entre ALUMNO y CURSO</w:t>
      </w:r>
    </w:p>
    <w:p w:rsidR="00BA784A" w:rsidRDefault="00D51D00">
      <w:pPr>
        <w:pStyle w:val="Standard"/>
        <w:rPr>
          <w:rFonts w:ascii="Calibri" w:hAnsi="Calibri"/>
          <w:color w:val="C9211E"/>
          <w:sz w:val="20"/>
          <w:szCs w:val="20"/>
        </w:rPr>
      </w:pPr>
      <w:r>
        <w:rPr>
          <w:rFonts w:ascii="Calibri" w:hAnsi="Calibri"/>
          <w:color w:val="C9211E"/>
          <w:sz w:val="20"/>
          <w:szCs w:val="20"/>
        </w:rPr>
        <w:t>// Atención: Restricción de Identidad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nombre, descripcion, asistentes,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id_maestro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CP: {cod_curso, </w:t>
      </w:r>
      <w:r>
        <w:rPr>
          <w:rFonts w:ascii="Calibri" w:hAnsi="Calibri"/>
          <w:color w:val="000000"/>
          <w:sz w:val="20"/>
          <w:szCs w:val="20"/>
        </w:rPr>
        <w:t>cod_acad}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{cod_acad 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{id_maestro → </w:t>
      </w: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{id_maestro}</w:t>
      </w:r>
    </w:p>
    <w:p w:rsidR="00BA784A" w:rsidRDefault="00BA784A">
      <w:pPr>
        <w:pStyle w:val="Standard"/>
        <w:rPr>
          <w:rFonts w:ascii="Calibri" w:hAnsi="Calibri"/>
          <w:b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, nom_completo.nombr, nom_completo.apellidos, {midiclorianos}n, fecha_ini, fecha_fin,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VNN: </w:t>
      </w:r>
      <w:r>
        <w:rPr>
          <w:rFonts w:ascii="Calibri" w:hAnsi="Calibri"/>
          <w:color w:val="000000"/>
          <w:sz w:val="20"/>
          <w:szCs w:val="20"/>
        </w:rPr>
        <w:t>{cod_curso}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numPr>
          <w:ilvl w:val="0"/>
          <w:numId w:val="3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Pérdida semántica: Todo curso debe tener, al menos, un alumno.  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t xml:space="preserve">// Relación Entidad ALUMNO + </w:t>
      </w:r>
      <w:r>
        <w:rPr>
          <w:rFonts w:ascii="Calibri" w:hAnsi="Calibri"/>
          <w:color w:val="000000"/>
          <w:sz w:val="20"/>
          <w:szCs w:val="20"/>
          <w:shd w:val="clear" w:color="auto" w:fill="FFFF00"/>
        </w:rPr>
        <w:t>Entidad ALUMNO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Cardinalidad N:1 entre ALUMNO y ALUMNO</w:t>
      </w:r>
    </w:p>
    <w:p w:rsidR="00BA784A" w:rsidRDefault="00D51D00">
      <w:pPr>
        <w:pStyle w:val="Standard"/>
        <w:rPr>
          <w:rFonts w:ascii="Calibri" w:hAnsi="Calibri"/>
          <w:color w:val="C9211E"/>
          <w:sz w:val="20"/>
          <w:szCs w:val="20"/>
        </w:rPr>
      </w:pPr>
      <w:r>
        <w:rPr>
          <w:rFonts w:ascii="Calibri" w:hAnsi="Calibri"/>
          <w:color w:val="C9211E"/>
          <w:sz w:val="20"/>
          <w:szCs w:val="20"/>
        </w:rPr>
        <w:t>// Atención: Añadimos un campo para cubrir la relación reflexiva.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</w:t>
      </w:r>
      <w:r>
        <w:rPr>
          <w:rFonts w:ascii="Calibri" w:hAnsi="Calibri"/>
          <w:color w:val="000000"/>
          <w:sz w:val="20"/>
          <w:szCs w:val="20"/>
        </w:rPr>
        <w:t xml:space="preserve"> nom_completo.nombre</w:t>
      </w:r>
      <w:r>
        <w:rPr>
          <w:rFonts w:ascii="Calibri" w:hAnsi="Calibri"/>
          <w:color w:val="000000"/>
          <w:sz w:val="20"/>
          <w:szCs w:val="20"/>
        </w:rPr>
        <w:t xml:space="preserve">, nom_completo.apellidos, {midiclorianos}n, fecha_ini, fecha_fin,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ayudado_por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{ayudado_por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{cod_curso}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 xml:space="preserve">: Tenemos el </w:t>
      </w:r>
      <w:r>
        <w:rPr>
          <w:rFonts w:ascii="Calibri" w:hAnsi="Calibri"/>
          <w:color w:val="000000"/>
          <w:sz w:val="20"/>
          <w:szCs w:val="20"/>
        </w:rPr>
        <w:t>atributo nom_completo como atributo compuesto y el atributo midiclorianos como multivaluado. Quitamos la referencia al atributo compuesto dejándolos como atributos simples y quitamos el atributo midiclorianos para crear una nueva tabla que relacione los ni</w:t>
      </w:r>
      <w:r>
        <w:rPr>
          <w:rFonts w:ascii="Calibri" w:hAnsi="Calibri"/>
          <w:color w:val="000000"/>
          <w:sz w:val="20"/>
          <w:szCs w:val="20"/>
        </w:rPr>
        <w:t xml:space="preserve">veles de midiclorianos con los id de los alumnos.  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, nombre, </w:t>
      </w:r>
      <w:r>
        <w:rPr>
          <w:rFonts w:ascii="Calibri" w:hAnsi="Calibri"/>
          <w:color w:val="000000"/>
          <w:sz w:val="20"/>
          <w:szCs w:val="20"/>
        </w:rPr>
        <w:t>apellidos</w:t>
      </w:r>
      <w:r>
        <w:rPr>
          <w:rFonts w:ascii="Calibri" w:hAnsi="Calibri"/>
          <w:color w:val="000000"/>
          <w:sz w:val="20"/>
          <w:szCs w:val="20"/>
        </w:rPr>
        <w:t xml:space="preserve">, fecha_ini, fecha_fin,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ayudado_por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{ayudado_por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{cod_curso}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MIDICLORIANOS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midiclorianos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id_alumno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{midiclorianos, id_alumno}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{id_alumno → 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No hay claves primarias compuestas, por lo que no puede haber dependencias parciales. La tabla ya está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>: No hay dependencias transitivas. La tabla ya está en 3FN.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***</w:t>
      </w:r>
      <w:r>
        <w:rPr>
          <w:rFonts w:ascii="Calibri" w:hAnsi="Calibri"/>
          <w:color w:val="000000"/>
          <w:sz w:val="20"/>
          <w:szCs w:val="20"/>
        </w:rPr>
        <w:t>*******************************************************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**********************************************************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FFFF00"/>
        </w:rPr>
      </w:pPr>
      <w:r>
        <w:rPr>
          <w:rFonts w:ascii="Calibri" w:hAnsi="Calibri"/>
          <w:color w:val="000000"/>
          <w:sz w:val="20"/>
          <w:szCs w:val="20"/>
          <w:shd w:val="clear" w:color="auto" w:fill="FFFF00"/>
        </w:rPr>
        <w:lastRenderedPageBreak/>
        <w:t>// Relación Entidad ALUMNO + Entidad PADAWAN + Entidad SENIOR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C9211E"/>
          <w:sz w:val="20"/>
          <w:szCs w:val="20"/>
        </w:rPr>
        <w:t xml:space="preserve">// Atención: Se trata de una especialización. La CP de </w:t>
      </w:r>
      <w:r>
        <w:rPr>
          <w:rFonts w:ascii="Calibri" w:hAnsi="Calibri"/>
          <w:b/>
          <w:color w:val="C9211E"/>
          <w:sz w:val="20"/>
          <w:szCs w:val="20"/>
        </w:rPr>
        <w:t>PADAWAN</w:t>
      </w:r>
      <w:r>
        <w:rPr>
          <w:rFonts w:ascii="Calibri" w:hAnsi="Calibri"/>
          <w:color w:val="C9211E"/>
          <w:sz w:val="20"/>
          <w:szCs w:val="20"/>
        </w:rPr>
        <w:t xml:space="preserve">, </w:t>
      </w:r>
      <w:r>
        <w:rPr>
          <w:rFonts w:ascii="Calibri" w:hAnsi="Calibri"/>
          <w:b/>
          <w:color w:val="C9211E"/>
          <w:sz w:val="20"/>
          <w:szCs w:val="20"/>
        </w:rPr>
        <w:t xml:space="preserve">SENIOR </w:t>
      </w:r>
      <w:r>
        <w:rPr>
          <w:rFonts w:ascii="Calibri" w:hAnsi="Calibri"/>
          <w:color w:val="C9211E"/>
          <w:sz w:val="20"/>
          <w:szCs w:val="20"/>
        </w:rPr>
        <w:t xml:space="preserve">y </w:t>
      </w:r>
      <w:r>
        <w:rPr>
          <w:rFonts w:ascii="Calibri" w:hAnsi="Calibri"/>
          <w:b/>
          <w:color w:val="C9211E"/>
          <w:sz w:val="20"/>
          <w:szCs w:val="20"/>
        </w:rPr>
        <w:t>ALUMNO</w:t>
      </w:r>
      <w:r>
        <w:rPr>
          <w:rFonts w:ascii="Calibri" w:hAnsi="Calibri"/>
          <w:color w:val="C9211E"/>
          <w:sz w:val="20"/>
          <w:szCs w:val="20"/>
        </w:rPr>
        <w:t xml:space="preserve"> son la misma.</w:t>
      </w:r>
    </w:p>
    <w:p w:rsidR="00BA784A" w:rsidRDefault="00BA784A">
      <w:pPr>
        <w:pStyle w:val="Standard"/>
        <w:rPr>
          <w:rFonts w:ascii="Calibri" w:hAnsi="Calibri"/>
          <w:color w:val="C9211E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, nom_completo.nombre, nom_completo.apellidos, {midiclorianos}n, fecha_ini, fecha_fin,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ayudado_por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{ayudado_por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{cod_curso}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PADAWAN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</w:rPr>
        <w:t>fecha_entrada)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SENIOR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especialidad, fecha_nivel)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Pérdida semántica → Todo alumno debe ser padawan o senior y no puede ser ambos a la vez.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  <w:r>
        <w:rPr>
          <w:rFonts w:ascii="Calibri" w:hAnsi="Calibri"/>
          <w:b/>
          <w:bCs/>
          <w:color w:val="00A933"/>
          <w:sz w:val="20"/>
          <w:szCs w:val="20"/>
        </w:rPr>
        <w:t>Tabla en 3FN.</w:t>
      </w:r>
    </w:p>
    <w:p w:rsidR="00BA784A" w:rsidRDefault="00BA784A">
      <w:pPr>
        <w:pStyle w:val="Standard"/>
        <w:rPr>
          <w:rFonts w:ascii="Calibri" w:hAnsi="Calibri"/>
          <w:b/>
          <w:bCs/>
          <w:color w:val="00A933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PADAWAN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fecha</w:t>
      </w:r>
      <w:r>
        <w:rPr>
          <w:rFonts w:ascii="Calibri" w:hAnsi="Calibri"/>
          <w:color w:val="000000"/>
          <w:sz w:val="20"/>
          <w:szCs w:val="20"/>
        </w:rPr>
        <w:t>_entrada)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>: No hay atributos derivados, ni multivaluados, ni compuestos. La tabla ya está en 1FN.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La clave primaria es simple, con lo que no puede haber dependencias parciales. La tabla ya esta en 2FN.</w:t>
      </w: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 xml:space="preserve">: </w:t>
      </w:r>
      <w:r>
        <w:rPr>
          <w:rFonts w:ascii="Calibri" w:hAnsi="Calibri"/>
          <w:color w:val="000000"/>
          <w:sz w:val="20"/>
          <w:szCs w:val="20"/>
        </w:rPr>
        <w:t>Solo</w:t>
      </w:r>
      <w:r>
        <w:rPr>
          <w:rFonts w:ascii="Calibri" w:hAnsi="Calibri"/>
          <w:color w:val="000000"/>
          <w:sz w:val="20"/>
          <w:szCs w:val="20"/>
        </w:rPr>
        <w:t xml:space="preserve"> hay un atributo no perteneciente a la clave primaria, por lo que no puede haber dependencias transitivas. La tabla ya está en 3FN.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SENIOR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especialidad, fecha_nivel)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jc w:val="both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1FN</w:t>
      </w:r>
      <w:r>
        <w:rPr>
          <w:rFonts w:ascii="Calibri" w:hAnsi="Calibri"/>
          <w:color w:val="000000"/>
          <w:sz w:val="20"/>
          <w:szCs w:val="20"/>
        </w:rPr>
        <w:t>: No hay atributos derivados, ni multivaluados, n</w:t>
      </w:r>
      <w:r>
        <w:rPr>
          <w:rFonts w:ascii="Calibri" w:hAnsi="Calibri"/>
          <w:color w:val="000000"/>
          <w:sz w:val="20"/>
          <w:szCs w:val="20"/>
        </w:rPr>
        <w:t>i compuestos. La tabla ya está en 1FN.</w:t>
      </w:r>
    </w:p>
    <w:p w:rsidR="00BA784A" w:rsidRDefault="00D51D00">
      <w:pPr>
        <w:pStyle w:val="Standard"/>
        <w:jc w:val="both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2FN</w:t>
      </w:r>
      <w:r>
        <w:rPr>
          <w:rFonts w:ascii="Calibri" w:hAnsi="Calibri"/>
          <w:color w:val="000000"/>
          <w:sz w:val="20"/>
          <w:szCs w:val="20"/>
        </w:rPr>
        <w:t>: La clave primaria es simple, con lo que no puede haber dependencias parciales. La tabla ya esta en 2FN.</w:t>
      </w:r>
    </w:p>
    <w:p w:rsidR="00BA784A" w:rsidRDefault="00D51D00">
      <w:pPr>
        <w:pStyle w:val="Standard"/>
        <w:jc w:val="both"/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3FN</w:t>
      </w:r>
      <w:r>
        <w:rPr>
          <w:rFonts w:ascii="Calibri" w:hAnsi="Calibri"/>
          <w:color w:val="000000"/>
          <w:sz w:val="20"/>
          <w:szCs w:val="20"/>
        </w:rPr>
        <w:t>: No hay dependencias transitivas. La tabla ya está en 3FN.</w:t>
      </w:r>
    </w:p>
    <w:p w:rsidR="00BA784A" w:rsidRDefault="00BA784A">
      <w:pPr>
        <w:pStyle w:val="Standard"/>
        <w:rPr>
          <w:rFonts w:ascii="Calibri" w:hAnsi="Calibri"/>
          <w:color w:val="00A933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********************************************</w:t>
      </w:r>
      <w:r>
        <w:rPr>
          <w:rFonts w:ascii="Calibri" w:hAnsi="Calibri"/>
          <w:color w:val="000000"/>
          <w:sz w:val="20"/>
          <w:szCs w:val="20"/>
        </w:rPr>
        <w:t>************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  <w:shd w:val="clear" w:color="auto" w:fill="B4C7DC"/>
        </w:rPr>
      </w:pPr>
      <w:r>
        <w:t>********************************************************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  <w:shd w:val="clear" w:color="auto" w:fill="B4C7DC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  <w:shd w:val="clear" w:color="auto" w:fill="B4C7DC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  <w:shd w:val="clear" w:color="auto" w:fill="B4C7DC"/>
        </w:rPr>
      </w:pPr>
    </w:p>
    <w:p w:rsidR="00BA784A" w:rsidRDefault="00D51D00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hint="eastAsia"/>
        </w:rPr>
      </w:pPr>
      <w:r>
        <w:rPr>
          <w:rFonts w:ascii="Calibri" w:eastAsia="Arial Unicode MS" w:hAnsi="Calibri" w:cs="Arial Unicode MS"/>
          <w:b/>
          <w:bCs/>
          <w:caps/>
          <w:shd w:val="clear" w:color="auto" w:fill="FFD700"/>
        </w:rPr>
        <w:lastRenderedPageBreak/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2: MODELADO FÍSICO DDL (CREACIÓN DE METADATOS)</w:t>
      </w:r>
    </w:p>
    <w:p w:rsidR="00BA784A" w:rsidRDefault="00D51D00">
      <w:pPr>
        <w:pStyle w:val="Textbody"/>
        <w:rPr>
          <w:rFonts w:ascii="Calibri" w:hAnsi="Calibri"/>
          <w:color w:val="000000"/>
          <w:shd w:val="clear" w:color="auto" w:fill="DEE6EF"/>
        </w:rPr>
      </w:pPr>
      <w:r>
        <w:rPr>
          <w:rFonts w:ascii="Calibri" w:hAnsi="Calibri"/>
          <w:color w:val="000000"/>
          <w:shd w:val="clear" w:color="auto" w:fill="DEE6EF"/>
        </w:rPr>
        <w:t>Indica las sentencias necesarias para incorporar las tablas del ejercicio anterior en MySQL.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>, nombre, fecha_ini, fecha_fin)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{cod_acad}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academia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cod_acad CHAR(6)</w:t>
      </w:r>
      <w:r>
        <w:rPr>
          <w:rFonts w:ascii="Calibri" w:hAnsi="Calibri"/>
          <w:color w:val="000000"/>
          <w:sz w:val="20"/>
          <w:szCs w:val="20"/>
        </w:rPr>
        <w:t>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nombre VARCHAR(50),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fecha_ini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fecha_fin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aca_cod_pk PRIMERY KEY (cod_acad)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nombre, descripcion,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id_maestro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{cod_curso, cod_acad}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{cod_acad → 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{id_maestro → </w:t>
      </w: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{id_maestro}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curso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cod_curso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cod_acad CHAR 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nombre CHAR 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descripción VARCHAR(60),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id_maestro INTEGER NOT NULL,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cur_cod_pk PRIMARY KEY (cod_curso, cod_acad),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cur_cod_fk FOREIGN KEY (cod_acad)</w:t>
      </w:r>
      <w:r>
        <w:rPr>
          <w:rFonts w:ascii="Calibri" w:hAnsi="Calibri"/>
          <w:color w:val="000000"/>
          <w:sz w:val="20"/>
          <w:szCs w:val="20"/>
        </w:rPr>
        <w:t xml:space="preserve"> REFERENCES academia (cod_acad),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cur_id_fk FOREIGN KEY (id_maestro) REFERENCES maestro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ON DELETE CASCADE ON UPDATE CASCADE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OFERTA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cod_acad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fecha_ini, fecha_fin)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{cod_acad, cod_curso}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{cod_acad → </w:t>
      </w:r>
      <w:r>
        <w:rPr>
          <w:rFonts w:ascii="Calibri" w:hAnsi="Calibri"/>
          <w:b/>
          <w:color w:val="000000"/>
          <w:sz w:val="20"/>
          <w:szCs w:val="20"/>
        </w:rPr>
        <w:t>ACADEMIA</w:t>
      </w:r>
      <w:r>
        <w:rPr>
          <w:rFonts w:ascii="Calibri" w:hAnsi="Calibri"/>
          <w:color w:val="000000"/>
          <w:sz w:val="20"/>
          <w:szCs w:val="20"/>
        </w:rPr>
        <w:t>(cod_acad)}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oferta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cod_acad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cod_curso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fecha_ini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fecha_fin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ofe_cod_pk PRIMARY KEY (cod_acad, cod_curso),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ofe_aca_fk FOREIGN KEY (cod_acad) REFERENCES academia (cod_a</w:t>
      </w:r>
      <w:r>
        <w:rPr>
          <w:rFonts w:ascii="Calibri" w:hAnsi="Calibri"/>
          <w:color w:val="000000"/>
          <w:sz w:val="20"/>
          <w:szCs w:val="20"/>
        </w:rPr>
        <w:t>cad)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ON DELETE CASCADE ON UPDATE CASCADE,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ofe_cod_fk FOREIGN KEY (cod_curso) REFERENCES curso (cod_curso)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MAESTRO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nombre, apellidos, fecha_grado)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maestro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nombre VARCHAR(30),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apellidos VARCHAR (50),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fecha_grado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>CONSTRAINT mae_id_pk PRIMARY KEY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COSTE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linea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single"/>
        </w:rPr>
        <w:t>cod_curso</w:t>
      </w:r>
      <w:r>
        <w:rPr>
          <w:rFonts w:ascii="Calibri" w:hAnsi="Calibri"/>
          <w:color w:val="000000"/>
          <w:sz w:val="20"/>
          <w:szCs w:val="20"/>
        </w:rPr>
        <w:t>, concepto, importe)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{linea, cod_curso}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coste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linea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cod_curso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concepto VARCHAR(50),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importe DOUBLE,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cos_lin_pk PRIMARY KEY (linea, cod_curso),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cos_cod_fk FOREIGN KEY (cod_curso) REFERENCES curso (cod_curso)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 xml:space="preserve">, nombre, apellidos, fecha_ini, fecha_fin,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cod_curso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 w:rsidRPr="005D1BAD">
        <w:rPr>
          <w:rFonts w:ascii="Calibri" w:hAnsi="Calibri"/>
          <w:color w:val="000000"/>
          <w:sz w:val="20"/>
          <w:szCs w:val="20"/>
          <w:u w:val="dash" w:color="000000"/>
        </w:rPr>
        <w:t>ayudado_por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{cod_curso →  </w:t>
      </w:r>
      <w:r>
        <w:rPr>
          <w:rFonts w:ascii="Calibri" w:hAnsi="Calibri"/>
          <w:b/>
          <w:color w:val="000000"/>
          <w:sz w:val="20"/>
          <w:szCs w:val="20"/>
        </w:rPr>
        <w:t>CURSO</w:t>
      </w:r>
      <w:r>
        <w:rPr>
          <w:rFonts w:ascii="Calibri" w:hAnsi="Calibri"/>
          <w:color w:val="000000"/>
          <w:sz w:val="20"/>
          <w:szCs w:val="20"/>
        </w:rPr>
        <w:t>(cod_curso)}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{ayudado_por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VNN: {cod_curso}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alumno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nombre VARCHAR(30),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apellidos VARCHAR(50),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fecha_ini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fecha_fin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cod_curso INTEGER NOT NULL,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ayudado_por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alu_id_pk PRIMARY KEY (i</w:t>
      </w:r>
      <w:r>
        <w:rPr>
          <w:rFonts w:ascii="Calibri" w:hAnsi="Calibri"/>
          <w:color w:val="000000"/>
          <w:sz w:val="20"/>
          <w:szCs w:val="20"/>
        </w:rPr>
        <w:t>d),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alu_cod_fk FOREIGN KEY (cod_curso) REFERENCES curso (cod_curso),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alu_ayu_fk FOREIGN KEY (ayudado_por) REFERENCES alumno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ON DELETE CASCADE ON UPDATE CASCADE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MIDICLORIANOS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midiclorianos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 w:rsidRPr="005D1BAD">
        <w:rPr>
          <w:rFonts w:ascii="Calibri" w:hAnsi="Calibri"/>
          <w:color w:val="000000"/>
          <w:sz w:val="20"/>
          <w:szCs w:val="20"/>
          <w:u w:val="single" w:color="000000"/>
        </w:rPr>
        <w:t>id_alumno</w:t>
      </w:r>
      <w:r>
        <w:rPr>
          <w:rFonts w:ascii="Calibri" w:hAnsi="Calibri"/>
          <w:color w:val="000000"/>
          <w:sz w:val="20"/>
          <w:szCs w:val="20"/>
        </w:rPr>
        <w:t>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{midiclorianos</w:t>
      </w:r>
      <w:r w:rsidR="005D1BAD">
        <w:rPr>
          <w:rFonts w:ascii="Calibri" w:hAnsi="Calibri"/>
          <w:color w:val="000000"/>
          <w:sz w:val="20"/>
          <w:szCs w:val="20"/>
        </w:rPr>
        <w:t>, id_alumno</w:t>
      </w:r>
      <w:bookmarkStart w:id="0" w:name="_GoBack"/>
      <w:bookmarkEnd w:id="0"/>
      <w:r>
        <w:rPr>
          <w:rFonts w:ascii="Calibri" w:hAnsi="Calibri"/>
          <w:color w:val="000000"/>
          <w:sz w:val="20"/>
          <w:szCs w:val="20"/>
        </w:rPr>
        <w:t>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CAj:</w:t>
      </w:r>
      <w:r>
        <w:rPr>
          <w:rFonts w:ascii="Calibri" w:hAnsi="Calibri"/>
          <w:color w:val="000000"/>
          <w:sz w:val="20"/>
          <w:szCs w:val="20"/>
        </w:rPr>
        <w:t xml:space="preserve"> {id_alumno → 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midiclorianos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midiclorianos INTEGER,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mid_mid_pk PRIMARY KEY (midiclorianos),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COSTRAINT mid_id_fk FOREIGN KEY (id) REFERENCES alumno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PADAWAN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fecha_entrada)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padawan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fecha_entrada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pad_id_pk PRIMARY KEY (id),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pad_id_fk FOREIGN KEY (id) REFERENCES alumno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ON DELETE CASCADE ON UPDATE CASCADE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b/>
          <w:color w:val="000000"/>
          <w:sz w:val="20"/>
          <w:szCs w:val="20"/>
        </w:rPr>
        <w:t>SENIOR</w:t>
      </w:r>
      <w:r>
        <w:rPr>
          <w:rFonts w:ascii="Calibri" w:hAnsi="Calibri"/>
          <w:color w:val="000000"/>
          <w:sz w:val="20"/>
          <w:szCs w:val="20"/>
        </w:rPr>
        <w:t>(</w:t>
      </w:r>
      <w:r>
        <w:rPr>
          <w:rFonts w:ascii="Calibri" w:hAnsi="Calibri"/>
          <w:color w:val="000000"/>
          <w:sz w:val="20"/>
          <w:szCs w:val="20"/>
          <w:u w:val="single"/>
        </w:rPr>
        <w:t>id</w:t>
      </w:r>
      <w:r>
        <w:rPr>
          <w:rFonts w:ascii="Calibri" w:hAnsi="Calibri"/>
          <w:color w:val="000000"/>
          <w:sz w:val="20"/>
          <w:szCs w:val="20"/>
        </w:rPr>
        <w:t>, especialidad, fecha_nivel)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CP: {id}</w:t>
      </w:r>
    </w:p>
    <w:p w:rsidR="00BA784A" w:rsidRDefault="00D51D0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CAj: {id → </w:t>
      </w:r>
      <w:r>
        <w:rPr>
          <w:rFonts w:ascii="Calibri" w:hAnsi="Calibri"/>
          <w:b/>
          <w:color w:val="000000"/>
          <w:sz w:val="20"/>
          <w:szCs w:val="20"/>
        </w:rPr>
        <w:t>ALUMNO</w:t>
      </w:r>
      <w:r>
        <w:rPr>
          <w:rFonts w:ascii="Calibri" w:hAnsi="Calibri"/>
          <w:color w:val="000000"/>
          <w:sz w:val="20"/>
          <w:szCs w:val="20"/>
        </w:rPr>
        <w:t>(id)}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 TABLE senior (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id CHAR(6),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especialidad VARCHAR(50),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fecha_nivel DATE,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sen_id_pk PRIMARY KEY (id),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CONSTRAINT sen_id_fk FOREIGN KEY (id) REFERENCES alumno (id)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ON DELETE CASCADE ON UPDATE CASCADE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bCs/>
          <w:color w:val="C9211E"/>
          <w:sz w:val="20"/>
          <w:szCs w:val="20"/>
        </w:rPr>
        <w:t>Restricciones</w:t>
      </w:r>
      <w:r>
        <w:rPr>
          <w:rFonts w:ascii="Calibri" w:hAnsi="Calibri"/>
          <w:color w:val="000000"/>
          <w:sz w:val="20"/>
          <w:szCs w:val="20"/>
        </w:rPr>
        <w:t>:</w:t>
      </w:r>
    </w:p>
    <w:p w:rsidR="00BA784A" w:rsidRDefault="00D51D00">
      <w:pPr>
        <w:pStyle w:val="Standard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Pérdida semántica </w:t>
      </w:r>
      <w:r>
        <w:rPr>
          <w:rFonts w:ascii="Wingdings" w:eastAsia="Wingdings" w:hAnsi="Wingdings" w:cs="Wingdings"/>
          <w:color w:val="000000"/>
          <w:sz w:val="20"/>
          <w:szCs w:val="20"/>
        </w:rPr>
        <w:t></w:t>
      </w:r>
      <w:r>
        <w:rPr>
          <w:rFonts w:ascii="Calibri" w:hAnsi="Calibri"/>
          <w:color w:val="000000"/>
          <w:sz w:val="20"/>
          <w:szCs w:val="20"/>
        </w:rPr>
        <w:t xml:space="preserve"> Toda academia debe tener, al menos, un curso y todo curso debe pertenecer, al menos, a una academia.</w:t>
      </w:r>
    </w:p>
    <w:p w:rsidR="00BA784A" w:rsidRDefault="00D51D00">
      <w:pPr>
        <w:pStyle w:val="Standard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Pérdida semántica </w:t>
      </w:r>
      <w:r>
        <w:rPr>
          <w:rFonts w:ascii="Wingdings" w:eastAsia="Wingdings" w:hAnsi="Wingdings" w:cs="Wingdings"/>
          <w:color w:val="000000"/>
          <w:sz w:val="20"/>
          <w:szCs w:val="20"/>
        </w:rPr>
        <w:t></w:t>
      </w:r>
      <w:r>
        <w:rPr>
          <w:rFonts w:ascii="Calibri" w:hAnsi="Calibri"/>
          <w:color w:val="000000"/>
          <w:sz w:val="20"/>
          <w:szCs w:val="20"/>
        </w:rPr>
        <w:t xml:space="preserve"> Todo curso debe tener, al menos, una línea de coste.</w:t>
      </w:r>
    </w:p>
    <w:p w:rsidR="00BA784A" w:rsidRDefault="00D51D00">
      <w:pPr>
        <w:pStyle w:val="Standard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Pérdida semántica </w:t>
      </w:r>
      <w:r>
        <w:rPr>
          <w:rFonts w:ascii="Wingdings" w:eastAsia="Wingdings" w:hAnsi="Wingdings" w:cs="Wingdings"/>
          <w:color w:val="000000"/>
          <w:sz w:val="20"/>
          <w:szCs w:val="20"/>
        </w:rPr>
        <w:t></w:t>
      </w:r>
      <w:r>
        <w:rPr>
          <w:rFonts w:ascii="Calibri" w:hAnsi="Calibri"/>
          <w:color w:val="000000"/>
          <w:sz w:val="20"/>
          <w:szCs w:val="20"/>
        </w:rPr>
        <w:t xml:space="preserve"> Todo curso debe tener, al</w:t>
      </w:r>
      <w:r>
        <w:rPr>
          <w:rFonts w:ascii="Calibri" w:hAnsi="Calibri"/>
          <w:color w:val="000000"/>
          <w:sz w:val="20"/>
          <w:szCs w:val="20"/>
        </w:rPr>
        <w:t xml:space="preserve"> menos, un alumno.</w:t>
      </w:r>
    </w:p>
    <w:p w:rsidR="00BA784A" w:rsidRDefault="00D51D00">
      <w:pPr>
        <w:pStyle w:val="Standard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 xml:space="preserve">Pérdida semántica </w:t>
      </w:r>
      <w:r>
        <w:rPr>
          <w:rFonts w:ascii="Wingdings" w:eastAsia="Wingdings" w:hAnsi="Wingdings" w:cs="Wingdings"/>
          <w:color w:val="000000"/>
          <w:sz w:val="20"/>
          <w:szCs w:val="20"/>
        </w:rPr>
        <w:t></w:t>
      </w:r>
      <w:r>
        <w:rPr>
          <w:rFonts w:ascii="Calibri" w:hAnsi="Calibri"/>
          <w:color w:val="000000"/>
          <w:sz w:val="20"/>
          <w:szCs w:val="20"/>
        </w:rPr>
        <w:t xml:space="preserve"> Todos los alumnos han de ser o padawan o senior y ninguno puede ser ambos a la vez.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hint="eastAsia"/>
        </w:rPr>
      </w:pPr>
      <w:r>
        <w:rPr>
          <w:rFonts w:ascii="Calibri" w:eastAsia="Arial Unicode MS" w:hAnsi="Calibri" w:cs="Arial Unicode MS"/>
          <w:b/>
          <w:bCs/>
          <w:caps/>
          <w:shd w:val="clear" w:color="auto" w:fill="FFD700"/>
        </w:rPr>
        <w:lastRenderedPageBreak/>
        <w:t>[1 punto]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3: MODELADO FÍSICO DDL (MODIFICACIÓN DE METADATOS)</w:t>
      </w: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:rsidR="00BA784A" w:rsidRDefault="00BA784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 xml:space="preserve">Operación 1 (Modificar la tabla MAESTRO para que los campos “nombre” y  “apellidos” sean únicos (en conjunto), es </w:t>
      </w:r>
      <w:r>
        <w:rPr>
          <w:rFonts w:ascii="Calibri" w:hAnsi="Calibri"/>
          <w:color w:val="000000"/>
          <w:szCs w:val="20"/>
          <w:shd w:val="clear" w:color="auto" w:fill="DEE6EF"/>
        </w:rPr>
        <w:t>decir, que se pueda repetir el nombre y los apellidos por separado pero no puedan insertarse dos filas con los dos datos idénticos.)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Añadir una restricción a la tabla estableciendo como UNIQUE KEY los campos nombre y apellidos.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maestro AD</w:t>
      </w:r>
      <w:r>
        <w:rPr>
          <w:rFonts w:ascii="Calibri" w:hAnsi="Calibri"/>
          <w:color w:val="000000"/>
          <w:sz w:val="20"/>
          <w:szCs w:val="20"/>
        </w:rPr>
        <w:t>D CONSTRAINT mae_nom_uk UNIQUE KEY (nombre, apellidos);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Operación 2 (Cambiar la participación de la entidad alumno en la relación ASISTIR de (1,1) a (0,1).)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// Modificar la tabla ALUMNO para que el campo cod_curso, que es la clave principal de la tabla </w:t>
      </w:r>
      <w:r>
        <w:rPr>
          <w:rFonts w:ascii="Calibri" w:hAnsi="Calibri"/>
          <w:color w:val="000000"/>
          <w:sz w:val="20"/>
          <w:szCs w:val="20"/>
        </w:rPr>
        <w:t>CURSO no sea Valor No Nulo.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alumno MODIFY cod_curso VARCHAR(10);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Operación 3 (Permitir que se pueda modificar el ID de la tabla CURSO, propagando este cambio a las tablas dependientes de este dato.)</w:t>
      </w:r>
    </w:p>
    <w:p w:rsidR="00BA784A" w:rsidRDefault="00BA784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//Hay que eliminar las restricciones dond</w:t>
      </w:r>
      <w:r>
        <w:rPr>
          <w:rFonts w:ascii="Calibri" w:hAnsi="Calibri"/>
          <w:color w:val="000000"/>
          <w:sz w:val="20"/>
          <w:szCs w:val="20"/>
        </w:rPr>
        <w:t>e el campo cod_curso funciona como clave ajena para volver a crearlas con el actualizado en cascada.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oferta DROP CONSTRAINT ofe_cod_fk;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oferta ADD CONSTRAINT ofe_cod_fk FOREIGN KEY (cod_curso) REFERENCES curso (cod_curso) ON DELE</w:t>
      </w:r>
      <w:r>
        <w:rPr>
          <w:rFonts w:ascii="Calibri" w:hAnsi="Calibri"/>
          <w:color w:val="000000"/>
          <w:sz w:val="20"/>
          <w:szCs w:val="20"/>
        </w:rPr>
        <w:t>TE CASCADE ON UPDATE CASCADE;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coste DROP CONSTRAINT cos_cod_fk;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coste ADD CONSTRAINT cos_cod_fk FOREIGN KEY (cod_curso) REFERENCES curso (cod_curso) ON DELETE CASCADE ON UPDATE CASCADE;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alumno DROP CONSTRAINT alu_cod_</w:t>
      </w:r>
      <w:r>
        <w:rPr>
          <w:rFonts w:ascii="Calibri" w:hAnsi="Calibri"/>
          <w:color w:val="000000"/>
          <w:sz w:val="20"/>
          <w:szCs w:val="20"/>
        </w:rPr>
        <w:t>fk;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alumno ADD CONSTRAINT alu_cod_fk FOREIGN KEY (cod_curso) REFERENCES curso (cod_curso) ON DELETE CASCADE ON UPDATE CASCADE;</w:t>
      </w:r>
    </w:p>
    <w:p w:rsidR="00BA784A" w:rsidRDefault="00BA784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Operación 3 (Modificar la tabla ACADEMIA para que por defecto la fecha de inicio sea la fecha del sistema.)</w:t>
      </w:r>
    </w:p>
    <w:p w:rsidR="00BA784A" w:rsidRDefault="00BA784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//Hay </w:t>
      </w:r>
      <w:r>
        <w:rPr>
          <w:rFonts w:ascii="Calibri" w:hAnsi="Calibri"/>
          <w:color w:val="000000"/>
          <w:sz w:val="20"/>
          <w:szCs w:val="20"/>
        </w:rPr>
        <w:t>que modificar el campo fecha_ini de la tabla academia para que el tipo de dato sea TIMESTAMP, que incorpora ya como default la fecha del sistema.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ALTER TABLE academia MODIFY fecha_ini TIMESTAMP;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pageBreakBefore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val="clear" w:color="auto" w:fill="669966"/>
        <w:spacing w:line="360" w:lineRule="auto"/>
        <w:rPr>
          <w:rFonts w:hint="eastAsia"/>
        </w:rPr>
      </w:pPr>
      <w:r>
        <w:rPr>
          <w:rFonts w:ascii="Calibri" w:eastAsia="Arial Unicode MS" w:hAnsi="Calibri" w:cs="Arial Unicode MS"/>
          <w:b/>
          <w:bCs/>
          <w:caps/>
          <w:shd w:val="clear" w:color="auto" w:fill="FFD700"/>
        </w:rPr>
        <w:lastRenderedPageBreak/>
        <w:t>[2 puntos]</w:t>
      </w:r>
      <w:r>
        <w:rPr>
          <w:rFonts w:ascii="Calibri" w:eastAsia="Arial Unicode MS" w:hAnsi="Calibri" w:cs="Arial Unicode MS"/>
          <w:b/>
          <w:bCs/>
          <w:caps/>
          <w:color w:val="FFFFFF"/>
        </w:rPr>
        <w:t xml:space="preserve"> EJERCICIO 4: MODELADO FÍSICO DML (MANIPULACIÓN DE DATOS)</w:t>
      </w:r>
    </w:p>
    <w:p w:rsidR="00BA784A" w:rsidRDefault="00D51D00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Indica las sentencias necesarias para realizar estas modificaciones en MySQL:</w:t>
      </w:r>
    </w:p>
    <w:p w:rsidR="00BA784A" w:rsidRDefault="00BA784A">
      <w:pPr>
        <w:pStyle w:val="Standard"/>
        <w:rPr>
          <w:rFonts w:ascii="Calibri" w:hAnsi="Calibri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1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(Crea una academia con código “AMYEND”, nombre “Academia Maestro Yoda planetaEndor”.)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// Hay que utilizar </w:t>
      </w:r>
      <w:r>
        <w:rPr>
          <w:rFonts w:ascii="Calibri" w:hAnsi="Calibri"/>
          <w:color w:val="000000"/>
          <w:sz w:val="20"/>
          <w:szCs w:val="20"/>
        </w:rPr>
        <w:t>la sentencia para insertar datos en la tabla correspondiente, indicando el campo en el que introduces cada dato.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academia (cod_acad, nombre)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(‘AMYEND’, ‘Academia Maestro Yoda planetaEndor’);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2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(Crea un maestro Jedi con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id “1”, nombre “Luke”, apellidos “Skywalker”.)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 Del mismo modo que la operación anterior.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maestro (id, nombre, apellidos)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(1, ‘Luke’, ‘Skywalker’);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3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(Crea un curso para la academia creada anteriormente con código “7</w:t>
      </w:r>
      <w:r>
        <w:rPr>
          <w:rFonts w:ascii="Calibri" w:hAnsi="Calibri"/>
          <w:color w:val="000000"/>
          <w:szCs w:val="20"/>
          <w:shd w:val="clear" w:color="auto" w:fill="DEE6EF"/>
        </w:rPr>
        <w:t>050”, nombre “CAPAD2”, descripción “Curso avanzado padawan nivel 2”. El maestro Jedi es Luke Skywalker.)</w:t>
      </w:r>
    </w:p>
    <w:p w:rsidR="00BA784A" w:rsidRDefault="00BA784A">
      <w:pPr>
        <w:pStyle w:val="Standard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//Se crea el curso en la tabla curso se introducen los datos correspondientes y, después, relacionas el curso con la academia que se ha creado anterio</w:t>
      </w:r>
      <w:r>
        <w:rPr>
          <w:rFonts w:ascii="Calibri" w:hAnsi="Calibri"/>
          <w:color w:val="000000"/>
          <w:sz w:val="20"/>
          <w:szCs w:val="20"/>
        </w:rPr>
        <w:t>rmente en la tabla oferta, introduciendo el codigo de la academia y el codigo del curso.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curso (cod_curso, nombre, descripcion, id_maestro)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</w:t>
      </w:r>
      <w:r>
        <w:rPr>
          <w:rFonts w:ascii="Calibri" w:hAnsi="Calibri"/>
          <w:color w:val="000000"/>
          <w:sz w:val="20"/>
          <w:szCs w:val="20"/>
        </w:rPr>
        <w:t xml:space="preserve"> VALUES (7050, ‘CAPAD2’, ‘Curso avanzado padawan nivel 2’, 1);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oferta (cod_acad, cod_curso)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(‘AMYEND’, 7050);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4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(Crea 3 alumnos asistentes al curso anterior con los sigueintes datos –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id “PAD001”, nombre “Rey”, apellid</w:t>
      </w:r>
      <w:r>
        <w:rPr>
          <w:rFonts w:ascii="Calibri" w:hAnsi="Calibri"/>
          <w:color w:val="000000"/>
          <w:szCs w:val="20"/>
          <w:shd w:val="clear" w:color="auto" w:fill="DEE6EF"/>
        </w:rPr>
        <w:t>os “Skywalker”. La alumna es de tipo senior con especialidad “sable láser” y fecha de nivel 30/06/2022.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id “PAD002”, nombre “Baby”, apellidos “Yoda”. El alumno es de tipo senior con especialidad “telequinesis” y fecha de nivel 31/07/2022.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is “PAD003”, nom</w:t>
      </w:r>
      <w:r>
        <w:rPr>
          <w:rFonts w:ascii="Calibri" w:hAnsi="Calibri"/>
          <w:color w:val="000000"/>
          <w:szCs w:val="20"/>
          <w:shd w:val="clear" w:color="auto" w:fill="DEE6EF"/>
        </w:rPr>
        <w:t>bre “Chewbacca”, apellidos “Wookie”. El alumno es de tipo senior con especialidad "Fureza“Bruta” y fecha de nivel 31/05/2022.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//Se crean los alumnos introduciendo los datos en la tabla alumnos y se introducen los datos de cada alumno a la tabla correspond</w:t>
      </w:r>
      <w:r>
        <w:rPr>
          <w:rFonts w:ascii="Calibri" w:hAnsi="Calibri"/>
          <w:color w:val="000000"/>
          <w:sz w:val="20"/>
          <w:szCs w:val="20"/>
        </w:rPr>
        <w:t>iente padawan o senior.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alumno (id, nombre, apellidos, cod_curso)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(‘PAD001’, ‘Rey’, ‘Skywalker’, 7050),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(‘PAD002’, ‘Baby’, ‘Yoda’, 7050),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(‘PAD003’, ‘Chewbacca’, ‘Wookie’, 7050);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senior (id, especialidad, fech</w:t>
      </w:r>
      <w:r>
        <w:rPr>
          <w:rFonts w:ascii="Calibri" w:hAnsi="Calibri"/>
          <w:color w:val="000000"/>
          <w:sz w:val="20"/>
          <w:szCs w:val="20"/>
        </w:rPr>
        <w:t>a_nivel)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values --&gt; (‘PAD001’, ‘Sable Láser’, ‘2022/06/30’),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</w:t>
      </w:r>
      <w:r>
        <w:rPr>
          <w:rFonts w:ascii="Calibri" w:hAnsi="Calibri"/>
          <w:color w:val="000000"/>
          <w:sz w:val="20"/>
          <w:szCs w:val="20"/>
        </w:rPr>
        <w:t xml:space="preserve"> (‘PAD002’, ‘Telequinésis’, ‘2022/07/31’),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(‘PAD003’, ‘Fuerza Bruta’, ‘2022/05/31);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5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(El alumno Chewbacca es ayudado por la alumna Rey.)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//Hay que modificar la tabla alumno donde el nombre sea Chewbacca para añadir el dato de la id de rey.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UPDATE alumno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SET ayudado_por=’PAD001’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WHERE nombre=’Chewbacca’;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 </w:t>
      </w: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6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(El curso impartido genera 2 costes: “Salario profesorado” con importe 8 créditos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  <w:r>
        <w:rPr>
          <w:rFonts w:ascii="Calibri" w:hAnsi="Calibri"/>
          <w:color w:val="000000"/>
          <w:szCs w:val="20"/>
          <w:shd w:val="clear" w:color="auto" w:fill="DEE6EF"/>
        </w:rPr>
        <w:t>imperiales y “Rotura de sables” con importe 1,5 créditos imperiales, respectivamente.)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//se introducen los datos en la tabla coste.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coste (linea, cod_curso, co</w:t>
      </w:r>
      <w:r>
        <w:rPr>
          <w:rFonts w:ascii="Calibri" w:hAnsi="Calibri"/>
          <w:color w:val="000000"/>
          <w:sz w:val="20"/>
          <w:szCs w:val="20"/>
        </w:rPr>
        <w:t>ncepto, importe)</w:t>
      </w:r>
    </w:p>
    <w:p w:rsidR="00BA784A" w:rsidRDefault="00D51D00">
      <w:pPr>
        <w:suppressAutoHyphens w:val="0"/>
        <w:autoSpaceDE w:val="0"/>
        <w:textAlignment w:val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(1, ‘7050’, ‘Salario profesorado’, 8),</w:t>
      </w: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color w:val="000000"/>
          <w:sz w:val="20"/>
          <w:szCs w:val="20"/>
        </w:rPr>
        <w:t>--&gt; (2, ‘7050’, ‘Rotura sables’, 1.5) ;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7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(Actualiza la fecha de inicio del curso impartido a 1/09/2022.)</w:t>
      </w:r>
    </w:p>
    <w:p w:rsidR="00BA784A" w:rsidRDefault="00BA784A">
      <w:pPr>
        <w:suppressAutoHyphens w:val="0"/>
        <w:autoSpaceDE w:val="0"/>
        <w:textAlignment w:val="auto"/>
        <w:rPr>
          <w:rFonts w:ascii="Calibri" w:hAnsi="Calibri"/>
          <w:color w:val="000000"/>
          <w:szCs w:val="20"/>
          <w:shd w:val="clear" w:color="auto" w:fill="DEE6EF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//Se introducen los datos en la tabla curso_academia.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INSERT INTO curs</w:t>
      </w:r>
      <w:r>
        <w:rPr>
          <w:rFonts w:ascii="Calibri" w:hAnsi="Calibri"/>
          <w:color w:val="000000"/>
          <w:sz w:val="20"/>
          <w:szCs w:val="20"/>
        </w:rPr>
        <w:t>o_academia (cod_curso, cod_acad, fecha_ini)</w:t>
      </w: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--&gt; VALUES (‘7050’, ‘AMYEND’, ‘2022/09/1’);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alibri" w:hAnsi="Calibri"/>
          <w:b/>
          <w:color w:val="000000"/>
          <w:szCs w:val="20"/>
          <w:shd w:val="clear" w:color="auto" w:fill="DEE6EF"/>
        </w:rPr>
        <w:t>Operación 8</w:t>
      </w:r>
      <w:r>
        <w:rPr>
          <w:rFonts w:ascii="Calibri" w:hAnsi="Calibri"/>
          <w:color w:val="000000"/>
          <w:szCs w:val="20"/>
          <w:shd w:val="clear" w:color="auto" w:fill="DEE6EF"/>
        </w:rPr>
        <w:t xml:space="preserve"> (Borra al alumno Chewbacca.)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//Se elimina, de la tabla alumno, donde el nombre del alumno sea Chewbacca.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D51D00">
      <w:pPr>
        <w:pStyle w:val="Standard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DELETE FROM alumno WHERE nombre = ‘Chewbacca’;</w:t>
      </w: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BA784A" w:rsidRDefault="00BA784A">
      <w:pPr>
        <w:pStyle w:val="Standard"/>
        <w:rPr>
          <w:rFonts w:ascii="Calibri" w:hAnsi="Calibri"/>
          <w:color w:val="000000"/>
          <w:sz w:val="20"/>
          <w:szCs w:val="20"/>
        </w:rPr>
      </w:pPr>
    </w:p>
    <w:sectPr w:rsidR="00BA784A">
      <w:headerReference w:type="default" r:id="rId7"/>
      <w:footerReference w:type="default" r:id="rId8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D00" w:rsidRDefault="00D51D00">
      <w:pPr>
        <w:rPr>
          <w:rFonts w:hint="eastAsia"/>
        </w:rPr>
      </w:pPr>
      <w:r>
        <w:separator/>
      </w:r>
    </w:p>
  </w:endnote>
  <w:endnote w:type="continuationSeparator" w:id="0">
    <w:p w:rsidR="00D51D00" w:rsidRDefault="00D51D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FD5" w:rsidRDefault="00D51D00">
    <w:pPr>
      <w:pStyle w:val="Piedepgina"/>
      <w:rPr>
        <w:rFonts w:hint="eastAsia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DAW/dam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 w:rsidR="00863A62">
      <w:rPr>
        <w:rFonts w:ascii="Calibri" w:hAnsi="Calibri"/>
        <w:noProof/>
        <w:color w:val="336633"/>
        <w:sz w:val="20"/>
        <w:szCs w:val="20"/>
      </w:rPr>
      <w:t>9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 w:rsidR="00863A62">
      <w:rPr>
        <w:rFonts w:ascii="Calibri" w:hAnsi="Calibri"/>
        <w:noProof/>
        <w:color w:val="336633"/>
        <w:sz w:val="20"/>
        <w:szCs w:val="20"/>
      </w:rPr>
      <w:t>10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D00" w:rsidRDefault="00D51D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51D00" w:rsidRDefault="00D51D0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32"/>
      <w:gridCol w:w="2831"/>
      <w:gridCol w:w="1875"/>
    </w:tblGrid>
    <w:tr w:rsidR="00D05FD5">
      <w:tblPrEx>
        <w:tblCellMar>
          <w:top w:w="0" w:type="dxa"/>
          <w:bottom w:w="0" w:type="dxa"/>
        </w:tblCellMar>
      </w:tblPrEx>
      <w:tc>
        <w:tcPr>
          <w:tcW w:w="4932" w:type="dxa"/>
          <w:tcMar>
            <w:top w:w="57" w:type="dxa"/>
            <w:left w:w="57" w:type="dxa"/>
            <w:bottom w:w="57" w:type="dxa"/>
            <w:right w:w="57" w:type="dxa"/>
          </w:tcMar>
        </w:tcPr>
        <w:p w:rsidR="00D05FD5" w:rsidRDefault="00D51D0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tcMar>
            <w:top w:w="57" w:type="dxa"/>
            <w:left w:w="57" w:type="dxa"/>
            <w:bottom w:w="57" w:type="dxa"/>
            <w:right w:w="57" w:type="dxa"/>
          </w:tcMar>
        </w:tcPr>
        <w:p w:rsidR="00D05FD5" w:rsidRDefault="00D51D0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tcMar>
            <w:top w:w="57" w:type="dxa"/>
            <w:left w:w="57" w:type="dxa"/>
            <w:bottom w:w="57" w:type="dxa"/>
            <w:right w:w="57" w:type="dxa"/>
          </w:tcMar>
        </w:tcPr>
        <w:p w:rsidR="00D05FD5" w:rsidRDefault="00D51D00">
          <w:pPr>
            <w:pStyle w:val="TableContents"/>
            <w:rPr>
              <w:rFonts w:hint="eastAsia"/>
            </w:rPr>
          </w:pPr>
        </w:p>
      </w:tc>
    </w:tr>
    <w:tr w:rsidR="00D05FD5">
      <w:tblPrEx>
        <w:tblCellMar>
          <w:top w:w="0" w:type="dxa"/>
          <w:bottom w:w="0" w:type="dxa"/>
        </w:tblCellMar>
      </w:tblPrEx>
      <w:tc>
        <w:tcPr>
          <w:tcW w:w="4932" w:type="dxa"/>
          <w:tcMar>
            <w:top w:w="57" w:type="dxa"/>
            <w:left w:w="57" w:type="dxa"/>
            <w:bottom w:w="57" w:type="dxa"/>
            <w:right w:w="57" w:type="dxa"/>
          </w:tcMar>
        </w:tcPr>
        <w:p w:rsidR="00D05FD5" w:rsidRDefault="00D51D00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Giner Barrios, Pablo</w:t>
          </w:r>
        </w:p>
      </w:tc>
      <w:tc>
        <w:tcPr>
          <w:tcW w:w="2831" w:type="dxa"/>
          <w:tcMar>
            <w:top w:w="57" w:type="dxa"/>
            <w:left w:w="57" w:type="dxa"/>
            <w:bottom w:w="57" w:type="dxa"/>
            <w:right w:w="57" w:type="dxa"/>
          </w:tcMar>
        </w:tcPr>
        <w:p w:rsidR="00D05FD5" w:rsidRDefault="00D51D00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21003297L</w:t>
          </w:r>
        </w:p>
      </w:tc>
      <w:tc>
        <w:tcPr>
          <w:tcW w:w="1875" w:type="dxa"/>
          <w:vMerge/>
          <w:tcMar>
            <w:top w:w="57" w:type="dxa"/>
            <w:left w:w="57" w:type="dxa"/>
            <w:bottom w:w="57" w:type="dxa"/>
            <w:right w:w="57" w:type="dxa"/>
          </w:tcMar>
        </w:tcPr>
        <w:p w:rsidR="00000000" w:rsidRDefault="00D51D00">
          <w:pPr>
            <w:suppressAutoHyphens w:val="0"/>
            <w:rPr>
              <w:rFonts w:hint="eastAsia"/>
            </w:rPr>
          </w:pPr>
        </w:p>
      </w:tc>
    </w:tr>
  </w:tbl>
  <w:p w:rsidR="00D05FD5" w:rsidRDefault="00D51D00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54467"/>
    <w:multiLevelType w:val="multilevel"/>
    <w:tmpl w:val="EB0E3358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85C92"/>
    <w:multiLevelType w:val="multilevel"/>
    <w:tmpl w:val="2F005A54"/>
    <w:lvl w:ilvl="0">
      <w:start w:val="1"/>
      <w:numFmt w:val="decimal"/>
      <w:lvlText w:val="(%1)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507062"/>
    <w:multiLevelType w:val="multilevel"/>
    <w:tmpl w:val="6600677A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593D92"/>
    <w:multiLevelType w:val="multilevel"/>
    <w:tmpl w:val="AF4A23BC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173DF"/>
    <w:multiLevelType w:val="multilevel"/>
    <w:tmpl w:val="E4CAB83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A784A"/>
    <w:rsid w:val="005D1BAD"/>
    <w:rsid w:val="00863A62"/>
    <w:rsid w:val="00BA784A"/>
    <w:rsid w:val="00D51D00"/>
    <w:rsid w:val="00D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D573A-391F-4B71-B5C9-9E20DAF7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HeaderandFooter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2620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Giner Barrios</dc:creator>
  <cp:lastModifiedBy>Cuenta Microsoft</cp:lastModifiedBy>
  <cp:revision>4</cp:revision>
  <cp:lastPrinted>2023-01-05T15:23:00Z</cp:lastPrinted>
  <dcterms:created xsi:type="dcterms:W3CDTF">2023-01-05T15:22:00Z</dcterms:created>
  <dcterms:modified xsi:type="dcterms:W3CDTF">2023-01-05T15:23:00Z</dcterms:modified>
</cp:coreProperties>
</file>